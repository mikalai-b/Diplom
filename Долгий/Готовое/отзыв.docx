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C8D" w:rsidRPr="00CD1CAF" w:rsidRDefault="007F5C8D" w:rsidP="000E42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7F5C8D" w:rsidRPr="00CD1CAF" w:rsidRDefault="007F5C8D" w:rsidP="000E42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D1CAF">
        <w:rPr>
          <w:rFonts w:ascii="Times New Roman" w:hAnsi="Times New Roman" w:cs="Times New Roman"/>
          <w:sz w:val="28"/>
          <w:szCs w:val="28"/>
        </w:rPr>
        <w:t>О дипломном проекте студента фа</w:t>
      </w:r>
      <w:r>
        <w:rPr>
          <w:rFonts w:ascii="Times New Roman" w:hAnsi="Times New Roman" w:cs="Times New Roman"/>
          <w:sz w:val="28"/>
          <w:szCs w:val="28"/>
        </w:rPr>
        <w:t>культета компьютерных технологий</w:t>
      </w:r>
      <w:r w:rsidRPr="00CD1CAF">
        <w:rPr>
          <w:rFonts w:ascii="Times New Roman" w:hAnsi="Times New Roman" w:cs="Times New Roman"/>
          <w:sz w:val="28"/>
          <w:szCs w:val="28"/>
        </w:rPr>
        <w:t xml:space="preserve"> ИИТ специальности 1 – 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CAF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CAF">
        <w:rPr>
          <w:rFonts w:ascii="Times New Roman" w:hAnsi="Times New Roman" w:cs="Times New Roman"/>
          <w:sz w:val="28"/>
          <w:szCs w:val="28"/>
        </w:rPr>
        <w:t>01 «Вычислительные машины, системы и сети»</w:t>
      </w:r>
    </w:p>
    <w:p w:rsidR="007F5C8D" w:rsidRPr="00CD1CAF" w:rsidRDefault="007F5C8D" w:rsidP="000E42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D1CAF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 университет информатики и радиоэлектроники»</w:t>
      </w:r>
    </w:p>
    <w:p w:rsidR="007F5C8D" w:rsidRPr="00CD1CAF" w:rsidRDefault="007F5C8D" w:rsidP="000E42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Долгого Александра Александровича</w:t>
      </w:r>
    </w:p>
    <w:p w:rsidR="007F5C8D" w:rsidRPr="00CD1CAF" w:rsidRDefault="007F5C8D" w:rsidP="000E42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CD1CAF">
        <w:rPr>
          <w:rFonts w:ascii="Times New Roman" w:hAnsi="Times New Roman" w:cs="Times New Roman"/>
          <w:sz w:val="28"/>
          <w:szCs w:val="28"/>
        </w:rPr>
        <w:t xml:space="preserve"> тему: «</w:t>
      </w:r>
      <w:r>
        <w:rPr>
          <w:rFonts w:ascii="Times New Roman" w:hAnsi="Times New Roman" w:cs="Times New Roman"/>
          <w:sz w:val="28"/>
          <w:szCs w:val="28"/>
        </w:rPr>
        <w:t xml:space="preserve">Программная система классификации изображений для мониторинга состояния сельскохозяйственной растительности </w:t>
      </w:r>
      <w:r w:rsidRPr="00CD1CAF">
        <w:rPr>
          <w:rFonts w:ascii="Times New Roman" w:hAnsi="Times New Roman" w:cs="Times New Roman"/>
          <w:sz w:val="28"/>
          <w:szCs w:val="28"/>
        </w:rPr>
        <w:t>»</w:t>
      </w:r>
    </w:p>
    <w:p w:rsidR="007F5C8D" w:rsidRPr="00CD1CAF" w:rsidRDefault="007F5C8D" w:rsidP="000E42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F5C8D" w:rsidRPr="00CD1CAF" w:rsidRDefault="007F5C8D" w:rsidP="000E42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1CAF">
        <w:rPr>
          <w:rFonts w:ascii="Times New Roman" w:hAnsi="Times New Roman" w:cs="Times New Roman"/>
          <w:sz w:val="28"/>
          <w:szCs w:val="28"/>
        </w:rPr>
        <w:t xml:space="preserve">На время дипломного проектирования перед студентом </w:t>
      </w:r>
      <w:r>
        <w:rPr>
          <w:rFonts w:ascii="Times New Roman" w:hAnsi="Times New Roman" w:cs="Times New Roman"/>
          <w:sz w:val="28"/>
          <w:szCs w:val="28"/>
        </w:rPr>
        <w:t xml:space="preserve">Долгим А.А. </w:t>
      </w:r>
      <w:r w:rsidRPr="00CD1CAF">
        <w:rPr>
          <w:rFonts w:ascii="Times New Roman" w:hAnsi="Times New Roman" w:cs="Times New Roman"/>
          <w:sz w:val="28"/>
          <w:szCs w:val="28"/>
        </w:rPr>
        <w:t>была поставлена задача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программную систему классификации изображений для мониторинга состояния сельскохозяйственной продукции </w:t>
      </w:r>
      <w:r w:rsidRPr="00CD1CAF">
        <w:rPr>
          <w:rFonts w:ascii="Times New Roman" w:hAnsi="Times New Roman" w:cs="Times New Roman"/>
          <w:sz w:val="28"/>
          <w:szCs w:val="28"/>
        </w:rPr>
        <w:t>.</w:t>
      </w:r>
    </w:p>
    <w:p w:rsidR="007F5C8D" w:rsidRPr="00CD1CAF" w:rsidRDefault="007F5C8D" w:rsidP="000E42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1CAF">
        <w:rPr>
          <w:rFonts w:ascii="Times New Roman" w:hAnsi="Times New Roman" w:cs="Times New Roman"/>
          <w:sz w:val="28"/>
          <w:szCs w:val="28"/>
        </w:rPr>
        <w:t>В ходе работы над дипломным проектом были изучены литературные источники и патентный материал по темати</w:t>
      </w:r>
      <w:r>
        <w:rPr>
          <w:rFonts w:ascii="Times New Roman" w:hAnsi="Times New Roman" w:cs="Times New Roman"/>
          <w:sz w:val="28"/>
          <w:szCs w:val="28"/>
        </w:rPr>
        <w:t>ке проектирования, проведен сопоста</w:t>
      </w:r>
      <w:r w:rsidRPr="00CD1CAF">
        <w:rPr>
          <w:rFonts w:ascii="Times New Roman" w:hAnsi="Times New Roman" w:cs="Times New Roman"/>
          <w:sz w:val="28"/>
          <w:szCs w:val="28"/>
        </w:rPr>
        <w:t>вительный анализ и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проектирование программной системы</w:t>
      </w:r>
      <w:r w:rsidRPr="00CD1CAF">
        <w:rPr>
          <w:rFonts w:ascii="Times New Roman" w:hAnsi="Times New Roman" w:cs="Times New Roman"/>
          <w:sz w:val="28"/>
          <w:szCs w:val="28"/>
        </w:rPr>
        <w:t>. Проект разработан с обоснованием основных требований</w:t>
      </w:r>
      <w:r>
        <w:rPr>
          <w:rFonts w:ascii="Times New Roman" w:hAnsi="Times New Roman" w:cs="Times New Roman"/>
          <w:sz w:val="28"/>
          <w:szCs w:val="28"/>
        </w:rPr>
        <w:t xml:space="preserve"> к назначению программы</w:t>
      </w:r>
      <w:r w:rsidRPr="00CD1CAF">
        <w:rPr>
          <w:rFonts w:ascii="Times New Roman" w:hAnsi="Times New Roman" w:cs="Times New Roman"/>
          <w:sz w:val="28"/>
          <w:szCs w:val="28"/>
        </w:rPr>
        <w:t>.</w:t>
      </w:r>
    </w:p>
    <w:p w:rsidR="007F5C8D" w:rsidRPr="00CD1CAF" w:rsidRDefault="007F5C8D" w:rsidP="000E42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1CAF">
        <w:rPr>
          <w:rFonts w:ascii="Times New Roman" w:hAnsi="Times New Roman" w:cs="Times New Roman"/>
          <w:sz w:val="28"/>
          <w:szCs w:val="28"/>
        </w:rPr>
        <w:t>В процессе дипломного</w:t>
      </w:r>
      <w:r>
        <w:rPr>
          <w:rFonts w:ascii="Times New Roman" w:hAnsi="Times New Roman" w:cs="Times New Roman"/>
          <w:sz w:val="28"/>
          <w:szCs w:val="28"/>
        </w:rPr>
        <w:t xml:space="preserve"> проекта студент Долгий А.А.</w:t>
      </w:r>
      <w:r w:rsidRPr="00CD1CAF">
        <w:rPr>
          <w:rFonts w:ascii="Times New Roman" w:hAnsi="Times New Roman" w:cs="Times New Roman"/>
          <w:sz w:val="28"/>
          <w:szCs w:val="28"/>
        </w:rPr>
        <w:t xml:space="preserve"> проявил достаточную самостоятельность, умение работать с научно-технической литературой, достаточные инженерные навыки, необходимые для дальнейшей работы по специальности.</w:t>
      </w:r>
    </w:p>
    <w:p w:rsidR="007F5C8D" w:rsidRPr="00CD1CAF" w:rsidRDefault="007F5C8D" w:rsidP="000E42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1CAF">
        <w:rPr>
          <w:rFonts w:ascii="Times New Roman" w:hAnsi="Times New Roman" w:cs="Times New Roman"/>
          <w:sz w:val="28"/>
          <w:szCs w:val="28"/>
        </w:rPr>
        <w:t>Работа над проектом выполнялась последовательно и в соответствие с календарным графиком.</w:t>
      </w:r>
    </w:p>
    <w:p w:rsidR="007F5C8D" w:rsidRPr="00CD1CAF" w:rsidRDefault="007F5C8D" w:rsidP="000E42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1CAF">
        <w:rPr>
          <w:rFonts w:ascii="Times New Roman" w:hAnsi="Times New Roman" w:cs="Times New Roman"/>
          <w:sz w:val="28"/>
          <w:szCs w:val="28"/>
        </w:rPr>
        <w:t xml:space="preserve">Пояснительная записка содержит все необходимые расчеты и пояснения. Записка и графический материал </w:t>
      </w:r>
      <w:r>
        <w:rPr>
          <w:rFonts w:ascii="Times New Roman" w:hAnsi="Times New Roman" w:cs="Times New Roman"/>
          <w:sz w:val="28"/>
          <w:szCs w:val="28"/>
        </w:rPr>
        <w:t>оформлены аккуратно и в соответствии</w:t>
      </w:r>
      <w:r w:rsidRPr="00CD1CAF">
        <w:rPr>
          <w:rFonts w:ascii="Times New Roman" w:hAnsi="Times New Roman" w:cs="Times New Roman"/>
          <w:sz w:val="28"/>
          <w:szCs w:val="28"/>
        </w:rPr>
        <w:t xml:space="preserve"> с требованиями ЕСКД.</w:t>
      </w:r>
    </w:p>
    <w:p w:rsidR="007F5C8D" w:rsidRPr="00CD1CAF" w:rsidRDefault="007F5C8D" w:rsidP="000E42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1CA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ипломный проект Долгого А.А. соответствует заданию,</w:t>
      </w:r>
      <w:r w:rsidRPr="00CD1CAF">
        <w:rPr>
          <w:rFonts w:ascii="Times New Roman" w:hAnsi="Times New Roman" w:cs="Times New Roman"/>
          <w:sz w:val="28"/>
          <w:szCs w:val="28"/>
        </w:rPr>
        <w:t xml:space="preserve"> отличается глубок</w:t>
      </w:r>
      <w:r>
        <w:rPr>
          <w:rFonts w:ascii="Times New Roman" w:hAnsi="Times New Roman" w:cs="Times New Roman"/>
          <w:sz w:val="28"/>
          <w:szCs w:val="28"/>
        </w:rPr>
        <w:t xml:space="preserve">ой проработкой темы и выполнен </w:t>
      </w:r>
      <w:r w:rsidRPr="00CD1CAF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CAF">
        <w:rPr>
          <w:rFonts w:ascii="Times New Roman" w:hAnsi="Times New Roman" w:cs="Times New Roman"/>
          <w:sz w:val="28"/>
          <w:szCs w:val="28"/>
        </w:rPr>
        <w:t>применением современных прогрессивных технологий.</w:t>
      </w:r>
    </w:p>
    <w:p w:rsidR="007F5C8D" w:rsidRPr="00CD1CAF" w:rsidRDefault="007F5C8D" w:rsidP="000E42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1CAF">
        <w:rPr>
          <w:rFonts w:ascii="Times New Roman" w:hAnsi="Times New Roman" w:cs="Times New Roman"/>
          <w:sz w:val="28"/>
          <w:szCs w:val="28"/>
        </w:rPr>
        <w:t>Учитывая вышеизложе</w:t>
      </w:r>
      <w:r>
        <w:rPr>
          <w:rFonts w:ascii="Times New Roman" w:hAnsi="Times New Roman" w:cs="Times New Roman"/>
          <w:sz w:val="28"/>
          <w:szCs w:val="28"/>
        </w:rPr>
        <w:t>нное, считаю, что Долгий А.А.</w:t>
      </w:r>
      <w:r w:rsidRPr="00CD1CAF">
        <w:rPr>
          <w:rFonts w:ascii="Times New Roman" w:hAnsi="Times New Roman" w:cs="Times New Roman"/>
          <w:sz w:val="28"/>
          <w:szCs w:val="28"/>
        </w:rPr>
        <w:t xml:space="preserve"> подготовлен к самостоятельной работе по специальности 1 – 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CAF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CAF">
        <w:rPr>
          <w:rFonts w:ascii="Times New Roman" w:hAnsi="Times New Roman" w:cs="Times New Roman"/>
          <w:sz w:val="28"/>
          <w:szCs w:val="28"/>
        </w:rPr>
        <w:t>01 «Вычислительные машины, системы и сети» и заслуживает присвоения квалификации инженера-системотехника.</w:t>
      </w:r>
    </w:p>
    <w:p w:rsidR="007F5C8D" w:rsidRPr="00CD1CAF" w:rsidRDefault="007F5C8D" w:rsidP="000E42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F5C8D" w:rsidRPr="00CD1CAF" w:rsidRDefault="007F5C8D" w:rsidP="000E42B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D1CAF"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7F5C8D" w:rsidRPr="00CD1CAF" w:rsidRDefault="007F5C8D" w:rsidP="000E42B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ИСиТ ИИТ БГУИР__</w:t>
      </w:r>
      <w:r w:rsidRPr="00CD1CAF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>_А.А. Дудкин</w:t>
      </w:r>
    </w:p>
    <w:sectPr w:rsidR="007F5C8D" w:rsidRPr="00CD1CAF" w:rsidSect="009D6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embedSystemFont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008E"/>
    <w:rsid w:val="0002751E"/>
    <w:rsid w:val="000B5A57"/>
    <w:rsid w:val="000E42B0"/>
    <w:rsid w:val="000F499E"/>
    <w:rsid w:val="001A54A9"/>
    <w:rsid w:val="002129E3"/>
    <w:rsid w:val="00233941"/>
    <w:rsid w:val="003B3DAF"/>
    <w:rsid w:val="004C3A7F"/>
    <w:rsid w:val="0061008E"/>
    <w:rsid w:val="007F5C8D"/>
    <w:rsid w:val="00803302"/>
    <w:rsid w:val="00822C94"/>
    <w:rsid w:val="00962DBC"/>
    <w:rsid w:val="00970A4E"/>
    <w:rsid w:val="009D6FED"/>
    <w:rsid w:val="00A55E34"/>
    <w:rsid w:val="00AF6B6C"/>
    <w:rsid w:val="00CD1CAF"/>
    <w:rsid w:val="00CF4A4A"/>
    <w:rsid w:val="00F5711C"/>
    <w:rsid w:val="00FA1C32"/>
    <w:rsid w:val="00FB5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FED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</TotalTime>
  <Pages>1</Pages>
  <Words>266</Words>
  <Characters>1521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Skrobut</dc:creator>
  <cp:keywords/>
  <dc:description/>
  <cp:lastModifiedBy>TEST</cp:lastModifiedBy>
  <cp:revision>5</cp:revision>
  <cp:lastPrinted>2013-06-10T09:59:00Z</cp:lastPrinted>
  <dcterms:created xsi:type="dcterms:W3CDTF">2013-06-04T07:15:00Z</dcterms:created>
  <dcterms:modified xsi:type="dcterms:W3CDTF">2013-06-10T10:00:00Z</dcterms:modified>
</cp:coreProperties>
</file>